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关于多型人与专家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多型人，就是像我们一样，有广泛兴趣爱好的人。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4962373"/>
    <w:rsid w:val="0337738D"/>
    <w:rsid w:val="04962373"/>
    <w:rsid w:val="53A46AC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2015-10-31T04:20:00Z</dcterms:created>
  <dc:creator>Administrator</dc:creator>
  <cp:lastModifiedBy>Administrator</cp:lastModifiedBy>
  <dcterms:modified xsi:type="dcterms:W3CDTF">2015-10-31T05:06:56Z</dcterms:modified>
  <dc:title>关于多型人与专家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