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11430</wp:posOffset>
            </wp:positionV>
            <wp:extent cx="7552690" cy="10681335"/>
            <wp:effectExtent l="0" t="0" r="10160" b="5715"/>
            <wp:wrapNone/>
            <wp:docPr id="2" name="图片 2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12700</wp:posOffset>
                </wp:positionV>
                <wp:extent cx="1188085" cy="1221740"/>
                <wp:effectExtent l="28575" t="28575" r="40640" b="45085"/>
                <wp:wrapNone/>
                <wp:docPr id="1" name="椭圆 321" descr="图片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1221740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57150" cap="flat" cmpd="sng">
                          <a:solidFill>
                            <a:srgbClr val="F6FFE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1" o:spid="_x0000_s1026" o:spt="3" alt="图片1" type="#_x0000_t3" style="position:absolute;left:0pt;margin-left:250.85pt;margin-top:1pt;height:96.2pt;width:93.55pt;z-index:251658240;v-text-anchor:middle;mso-width-relative:page;mso-height-relative:page;" fillcolor="#FFFFFF" filled="t" stroked="t" coordsize="21600,21600" o:gfxdata="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">
                <v:fill type="frame" on="t" o:title="图片1" focussize="0,0" recolor="t" rotate="t" r:id="rId5"/>
                <v:stroke weight="4.5pt" color="#F6FFEB" joinstyle="round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tbl>
      <w:tblPr>
        <w:tblStyle w:val="7"/>
        <w:tblW w:w="120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040"/>
        <w:gridCol w:w="565"/>
        <w:gridCol w:w="1033"/>
        <w:gridCol w:w="166"/>
        <w:gridCol w:w="605"/>
        <w:gridCol w:w="475"/>
        <w:gridCol w:w="225"/>
        <w:gridCol w:w="1021"/>
        <w:gridCol w:w="960"/>
        <w:gridCol w:w="600"/>
        <w:gridCol w:w="723"/>
        <w:gridCol w:w="476"/>
        <w:gridCol w:w="1366"/>
        <w:gridCol w:w="1635"/>
        <w:gridCol w:w="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  <w:gridSpan w:val="6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eastAsia"/>
                <w:color w:val="000000"/>
              </w:rPr>
            </w:pPr>
            <w:bookmarkStart w:id="0" w:name="wpscv_cvname" w:colFirst="1" w:colLast="1"/>
          </w:p>
        </w:tc>
        <w:tc>
          <w:tcPr>
            <w:tcW w:w="4004" w:type="dxa"/>
            <w:gridSpan w:val="6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eastAsia" w:ascii="Adobe Gothic Std B" w:hAnsi="Adobe Gothic Std B" w:eastAsia="宋体"/>
                <w:color w:val="000000"/>
                <w:kern w:val="24"/>
                <w:sz w:val="36"/>
                <w:szCs w:val="3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8000"/>
                <w:kern w:val="24"/>
                <w:sz w:val="40"/>
                <w:szCs w:val="40"/>
                <w:lang w:eastAsia="zh-CN"/>
              </w:rPr>
              <w:t>我的简历</w:t>
            </w:r>
            <w:bookmarkStart w:id="50" w:name="_GoBack"/>
            <w:bookmarkEnd w:id="50"/>
          </w:p>
        </w:tc>
        <w:tc>
          <w:tcPr>
            <w:tcW w:w="4007" w:type="dxa"/>
            <w:gridSpan w:val="4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jc w:val="center"/>
              <w:rPr>
                <w:rFonts w:hint="eastAsia" w:ascii="Adobe Gothic Std B" w:hAnsi="Adobe Gothic Std B" w:eastAsia="Adobe Gothic Std B"/>
                <w:color w:val="000000"/>
                <w:kern w:val="24"/>
                <w:sz w:val="36"/>
                <w:szCs w:val="36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605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b/>
                <w:bCs/>
                <w:color w:val="0080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个人</w:t>
            </w:r>
            <w:r>
              <w:rPr>
                <w:rFonts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信息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b/>
                <w:bCs/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项目经验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bookmarkStart w:id="1" w:name="wpscv_name" w:colFirst="2" w:colLast="2"/>
            <w:bookmarkStart w:id="2" w:name="wpscv_projectbegintime" w:colFirst="3" w:colLast="3"/>
            <w:bookmarkStart w:id="3" w:name="wpscv_projectendtime" w:colFirst="5" w:colLast="5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姓名：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稻壳儿</w:t>
            </w:r>
          </w:p>
        </w:tc>
        <w:tc>
          <w:tcPr>
            <w:tcW w:w="96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2011.09</w:t>
            </w:r>
          </w:p>
        </w:tc>
        <w:tc>
          <w:tcPr>
            <w:tcW w:w="600" w:type="dxa"/>
            <w:shd w:val="clear" w:color="auto" w:fill="auto"/>
            <w:vAlign w:val="top"/>
          </w:tcPr>
          <w:p>
            <w:pPr>
              <w:jc w:val="center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至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2015.06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1"/>
      <w:bookmarkEnd w:id="2"/>
      <w:bookmarkEnd w:id="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4" w:name="wpscv_gender" w:colFirst="2" w:colLast="2"/>
            <w:bookmarkStart w:id="5" w:name="wpscv_projectname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性别：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女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项目名称：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4"/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6" w:name="wpscv_phone" w:colFirst="2" w:colLast="2"/>
            <w:bookmarkStart w:id="7" w:name="wpscv_projectdescribe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手机号：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123456789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项目描述：</w:t>
            </w:r>
          </w:p>
        </w:tc>
        <w:tc>
          <w:tcPr>
            <w:tcW w:w="4200" w:type="dxa"/>
            <w:gridSpan w:val="4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负责社团组织建设，社团机构的管理，协调各部门工作；组织策划社团的成立大会、竞选会、团队培训、招新等运维活动；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6"/>
      <w:bookmarkEnd w:id="7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8" w:name="wpscv_email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邮箱：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123456@docer.com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8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9" w:name="wpscv_marital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婚姻状况：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未婚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10" w:name="wpscv_birthdate" w:colFirst="2" w:colLast="2"/>
            <w:bookmarkStart w:id="11" w:name="wpscv_projectduty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出生年月：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1994-04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项目职责：</w:t>
            </w:r>
          </w:p>
        </w:tc>
        <w:tc>
          <w:tcPr>
            <w:tcW w:w="4200" w:type="dxa"/>
            <w:gridSpan w:val="4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负责社团组织建设，社团机构的管理，协调各部门工作；组织策划社团的成立大会、竞选会、团队培训、招新等运维活动；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10"/>
      <w:bookmarkEnd w:id="1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12" w:name="wpscv_residence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常住地区：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广州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12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13" w:name="wpscv_startworkyear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参加工作时间：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2010.07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1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14" w:name="wpscv_workstatus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在职状态：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在职，看看新机会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1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求职意向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专业技能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15" w:name="wpscv_expectindustry" w:colFirst="2" w:colLast="2"/>
            <w:bookmarkStart w:id="16" w:name="wpscv_skillname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期望行业：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计算机软件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技能：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15"/>
      <w:bookmarkEnd w:id="16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17" w:name="wpscv_expectfunction" w:colFirst="2" w:colLast="2"/>
            <w:bookmarkStart w:id="18" w:name="wpscv_skillduration" w:colFirst="4" w:colLast="4"/>
            <w:bookmarkStart w:id="19" w:name="wpscv_skilldegree" w:colFirst="6" w:colLast="6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期望职能：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网站营运经理/主管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使用时间（月）</w:t>
            </w:r>
          </w:p>
        </w:tc>
        <w:tc>
          <w:tcPr>
            <w:tcW w:w="1199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66" w:type="dxa"/>
            <w:shd w:val="clear" w:color="auto" w:fill="auto"/>
            <w:vAlign w:val="top"/>
          </w:tcPr>
          <w:p>
            <w:pPr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掌握程度：</w:t>
            </w:r>
          </w:p>
        </w:tc>
        <w:tc>
          <w:tcPr>
            <w:tcW w:w="1635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17"/>
      <w:bookmarkEnd w:id="18"/>
      <w:bookmarkEnd w:id="1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20" w:name="wpscv_expectworktype" w:colFirst="2" w:colLast="2"/>
            <w:bookmarkStart w:id="21" w:name="wpscv_skillname2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工作性质：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全职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技能2：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XXX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20"/>
      <w:bookmarkEnd w:id="2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22" w:name="wpscv_expectcity" w:colFirst="2" w:colLast="2"/>
            <w:bookmarkStart w:id="23" w:name="wpscv_skillduration2" w:colFirst="4" w:colLast="4"/>
            <w:bookmarkStart w:id="24" w:name="wpscv_skilldegree2" w:colFirst="6" w:colLast="6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期望地点：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广州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使用时间（月）</w:t>
            </w:r>
          </w:p>
        </w:tc>
        <w:tc>
          <w:tcPr>
            <w:tcW w:w="1199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366" w:type="dxa"/>
            <w:shd w:val="clear" w:color="auto" w:fill="auto"/>
            <w:vAlign w:val="top"/>
          </w:tcPr>
          <w:p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掌握程度：</w:t>
            </w:r>
          </w:p>
        </w:tc>
        <w:tc>
          <w:tcPr>
            <w:tcW w:w="1635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22"/>
      <w:bookmarkEnd w:id="23"/>
      <w:bookmarkEnd w:id="2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25" w:name="wpscv_expectsalary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期望月薪：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6000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2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工作经历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自我评价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26" w:name="wpscv_jobbegintime" w:colFirst="1" w:colLast="1"/>
            <w:bookmarkStart w:id="27" w:name="wpscv_jobendtime" w:colFirst="3" w:colLast="3"/>
            <w:bookmarkStart w:id="28" w:name="wpscv_selfevalcontent" w:colFirst="6" w:colLast="6"/>
          </w:p>
        </w:tc>
        <w:tc>
          <w:tcPr>
            <w:tcW w:w="10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2010-08</w:t>
            </w:r>
          </w:p>
        </w:tc>
        <w:tc>
          <w:tcPr>
            <w:tcW w:w="56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8000"/>
              </w:rPr>
            </w:pPr>
            <w:r>
              <w:rPr>
                <w:rFonts w:hint="eastAsia"/>
                <w:color w:val="008000"/>
              </w:rPr>
              <w:t>至</w:t>
            </w:r>
          </w:p>
        </w:tc>
        <w:tc>
          <w:tcPr>
            <w:tcW w:w="1033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2015-04</w:t>
            </w:r>
          </w:p>
        </w:tc>
        <w:tc>
          <w:tcPr>
            <w:tcW w:w="2492" w:type="dxa"/>
            <w:gridSpan w:val="5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8000"/>
              </w:rPr>
              <w:t>评价内容：</w:t>
            </w:r>
          </w:p>
        </w:tc>
        <w:tc>
          <w:tcPr>
            <w:tcW w:w="4200" w:type="dxa"/>
            <w:gridSpan w:val="4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忠实诚信,讲原则，说到做到，决不推卸责任；有自制力，做事情始终坚持有始有终，从不半途而废；肯学习,有问题不逃避,愿意虚心向他人学习；自信但不自负,不以自我为中心；愿意以谦虚态度赞扬接纳优越者,权威者；会用100%的热情和精力投入到工作中。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bookmarkEnd w:id="26"/>
      <w:bookmarkEnd w:id="27"/>
      <w:bookmarkEnd w:id="28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29" w:name="wpscv_company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公司名称：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珠海稻壳儿有限公司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2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0" w:name="wpscv_industry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公司行业：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计算机软件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1" w:name="wpscv_jobname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职位名称：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产品经理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2" w:name="wpscv_jobtype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职位类别：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网站营运经理/主管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2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3" w:name="wpscv_jobworkplace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工作地点：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广州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4" w:name="wpscv_jobsalary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月薪：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6000元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4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95" w:type="dxa"/>
            <w:vMerge w:val="restart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5" w:name="wpscv_jobduty" w:colFirst="2" w:colLast="2"/>
          </w:p>
        </w:tc>
        <w:tc>
          <w:tcPr>
            <w:tcW w:w="1605" w:type="dxa"/>
            <w:gridSpan w:val="2"/>
            <w:vMerge w:val="restart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工作职责：</w:t>
            </w:r>
          </w:p>
        </w:tc>
        <w:tc>
          <w:tcPr>
            <w:tcW w:w="3525" w:type="dxa"/>
            <w:gridSpan w:val="6"/>
            <w:vMerge w:val="restart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负责社团组织建设，社团机构的管理，协调各部门工作；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组织策划社团的成立大会、竞选会、团队培训、招新等运维活动</w:t>
            </w:r>
          </w:p>
        </w:tc>
        <w:tc>
          <w:tcPr>
            <w:tcW w:w="1560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在校情况</w:t>
            </w: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95" w:type="dxa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60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95" w:type="dxa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8000"/>
              </w:rPr>
              <w:t>情况内容：</w:t>
            </w:r>
          </w:p>
        </w:tc>
        <w:tc>
          <w:tcPr>
            <w:tcW w:w="4200" w:type="dxa"/>
            <w:gridSpan w:val="4"/>
            <w:vMerge w:val="restart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</w:t>
            </w: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95" w:type="dxa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教育经历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6" w:name="wpscv_enrolltime" w:colFirst="1" w:colLast="1"/>
            <w:bookmarkStart w:id="37" w:name="wpscv_graduatetime" w:colFirst="3" w:colLast="3"/>
            <w:bookmarkStart w:id="38" w:name="wpscv_normalenroll" w:colFirst="5" w:colLast="5"/>
          </w:p>
        </w:tc>
        <w:tc>
          <w:tcPr>
            <w:tcW w:w="1040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2011-09</w:t>
            </w:r>
          </w:p>
        </w:tc>
        <w:tc>
          <w:tcPr>
            <w:tcW w:w="565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8000"/>
              </w:rPr>
              <w:t>至</w:t>
            </w:r>
          </w:p>
        </w:tc>
        <w:tc>
          <w:tcPr>
            <w:tcW w:w="1033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2015-06</w:t>
            </w:r>
          </w:p>
        </w:tc>
        <w:tc>
          <w:tcPr>
            <w:tcW w:w="1246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8000"/>
              </w:rPr>
              <w:t>是否统招：</w:t>
            </w:r>
          </w:p>
        </w:tc>
        <w:tc>
          <w:tcPr>
            <w:tcW w:w="1246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否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6"/>
      <w:bookmarkEnd w:id="37"/>
      <w:bookmarkEnd w:id="38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39" w:name="wpscv_school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学校名称：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稻壳儿大学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3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40" w:name="wpscv_major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专业名称：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工商管理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4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41" w:name="wpscv_education" w:colFirst="2" w:colLast="2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学历：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本科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4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restart"/>
            <w:shd w:val="clear" w:color="auto" w:fill="auto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33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3300"/>
                <w:kern w:val="24"/>
                <w:sz w:val="32"/>
                <w:szCs w:val="32"/>
              </w:rPr>
              <w:t>语言能力</w:t>
            </w: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05" w:type="dxa"/>
            <w:gridSpan w:val="2"/>
            <w:vMerge w:val="continue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525" w:type="dxa"/>
            <w:gridSpan w:val="6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42" w:name="wpscv_language" w:colFirst="2" w:colLast="2"/>
            <w:bookmarkStart w:id="43" w:name="wpscv_langliteracy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语言：</w:t>
            </w:r>
          </w:p>
        </w:tc>
        <w:tc>
          <w:tcPr>
            <w:tcW w:w="1199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英语</w:t>
            </w:r>
          </w:p>
        </w:tc>
        <w:tc>
          <w:tcPr>
            <w:tcW w:w="1305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读写能力：</w:t>
            </w:r>
          </w:p>
        </w:tc>
        <w:tc>
          <w:tcPr>
            <w:tcW w:w="1021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42"/>
      <w:bookmarkEnd w:id="4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44" w:name="wpscv_langlevel" w:colFirst="2" w:colLast="2"/>
            <w:bookmarkStart w:id="45" w:name="wpscv_langlistenspeak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对应等级：</w:t>
            </w:r>
          </w:p>
        </w:tc>
        <w:tc>
          <w:tcPr>
            <w:tcW w:w="1199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雅思</w:t>
            </w:r>
          </w:p>
        </w:tc>
        <w:tc>
          <w:tcPr>
            <w:tcW w:w="1305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听说能力：</w:t>
            </w:r>
          </w:p>
        </w:tc>
        <w:tc>
          <w:tcPr>
            <w:tcW w:w="1021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44"/>
      <w:bookmarkEnd w:id="4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46" w:name="wpscv_language2" w:colFirst="2" w:colLast="2"/>
            <w:bookmarkStart w:id="47" w:name="wpscv_langliteracy2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语言2：</w:t>
            </w:r>
          </w:p>
        </w:tc>
        <w:tc>
          <w:tcPr>
            <w:tcW w:w="1199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日语</w:t>
            </w:r>
          </w:p>
        </w:tc>
        <w:tc>
          <w:tcPr>
            <w:tcW w:w="1305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读写能力：</w:t>
            </w:r>
          </w:p>
        </w:tc>
        <w:tc>
          <w:tcPr>
            <w:tcW w:w="1021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vMerge w:val="continue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46"/>
      <w:bookmarkEnd w:id="47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  <w:bookmarkStart w:id="48" w:name="wpscv_langlevel2" w:colFirst="2" w:colLast="2"/>
            <w:bookmarkStart w:id="49" w:name="wpscv_langlistenspeak2" w:colFirst="4" w:colLast="4"/>
          </w:p>
        </w:tc>
        <w:tc>
          <w:tcPr>
            <w:tcW w:w="1605" w:type="dxa"/>
            <w:gridSpan w:val="2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对应等级：</w:t>
            </w:r>
          </w:p>
        </w:tc>
        <w:tc>
          <w:tcPr>
            <w:tcW w:w="1199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JLPT(N5级)</w:t>
            </w:r>
          </w:p>
        </w:tc>
        <w:tc>
          <w:tcPr>
            <w:tcW w:w="1305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听说能力：</w:t>
            </w:r>
          </w:p>
        </w:tc>
        <w:tc>
          <w:tcPr>
            <w:tcW w:w="1021" w:type="dxa"/>
            <w:shd w:val="clear" w:color="auto" w:fill="auto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</w:p>
        </w:tc>
        <w:tc>
          <w:tcPr>
            <w:tcW w:w="1560" w:type="dxa"/>
            <w:gridSpan w:val="2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4200" w:type="dxa"/>
            <w:gridSpan w:val="4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530" w:type="dxa"/>
            <w:shd w:val="clear" w:color="auto" w:fill="auto"/>
            <w:vAlign w:val="top"/>
          </w:tcPr>
          <w:p>
            <w:pPr>
              <w:rPr>
                <w:color w:val="000000"/>
              </w:rPr>
            </w:pPr>
          </w:p>
        </w:tc>
      </w:tr>
      <w:bookmarkEnd w:id="48"/>
      <w:bookmarkEnd w:id="49"/>
    </w:tbl>
    <w:p/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UI Gothic">
    <w:panose1 w:val="020B0600070205080204"/>
    <w:charset w:val="0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94A09"/>
    <w:rsid w:val="00735B0E"/>
    <w:rsid w:val="009E3B7F"/>
    <w:rsid w:val="091870C8"/>
    <w:rsid w:val="108F23BB"/>
    <w:rsid w:val="246941BF"/>
    <w:rsid w:val="2B594A09"/>
    <w:rsid w:val="2E324641"/>
    <w:rsid w:val="2FC7196E"/>
    <w:rsid w:val="42B94AF9"/>
    <w:rsid w:val="46AC11E5"/>
    <w:rsid w:val="4B012766"/>
    <w:rsid w:val="4B490C80"/>
    <w:rsid w:val="4D6D28E7"/>
    <w:rsid w:val="4FD97AB9"/>
    <w:rsid w:val="5A725639"/>
    <w:rsid w:val="5C142BE1"/>
    <w:rsid w:val="60AF76E1"/>
    <w:rsid w:val="6DD113F5"/>
    <w:rsid w:val="6EB1712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unhideWhenUsed/>
    <w:uiPriority w:val="9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正文1"/>
    <w:uiPriority w:val="0"/>
    <w:pPr>
      <w:jc w:val="both"/>
    </w:pPr>
    <w:rPr>
      <w:kern w:val="2"/>
      <w:sz w:val="21"/>
      <w:szCs w:val="21"/>
      <w:lang w:val="en-US" w:eastAsia="zh-CN" w:bidi="ar-SA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Char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resume\18c8KN2MZ556515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18c8KN2MZ556515.doc</Template>
  <Pages>2</Pages>
  <Words>746</Words>
  <Characters>838</Characters>
  <Lines>310</Lines>
  <Paragraphs>146</Paragraphs>
  <ScaleCrop>false</ScaleCrop>
  <LinksUpToDate>false</LinksUpToDate>
  <CharactersWithSpaces>1026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2016-03-09T06:58:00Z</dcterms:created>
  <dc:creator>Administrator</dc:creator>
  <cp:lastModifiedBy>Administrator</cp:lastModifiedBy>
  <dcterms:modified xsi:type="dcterms:W3CDTF">2016-03-09T07:02:21Z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name">
    <vt:lpwstr>18c8KN2MZ556515.doc</vt:lpwstr>
  </property>
  <property fmtid="{D5CDD505-2E9C-101B-9397-08002B2CF9AE}" pid="4" name="fileid">
    <vt:lpwstr>600432</vt:lpwstr>
  </property>
</Properties>
</file>