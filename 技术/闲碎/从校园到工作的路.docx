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本来是想总结一下改bug的一些技巧的，但才疏学浅，未敢妄言过多。但这些天来接触的java常见异常与错误，还是该好好总结一下。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MS Mincho" w:cs="楷体"/>
          <w:sz w:val="24"/>
          <w:szCs w:val="24"/>
          <w:lang w:val="en-US" w:eastAsia="ja-JP"/>
        </w:rPr>
        <w:t>1</w:t>
      </w:r>
      <w:r>
        <w:rPr>
          <w:rFonts w:hint="eastAsia" w:ascii="楷体" w:hAnsi="楷体" w:cs="楷体"/>
          <w:sz w:val="24"/>
          <w:szCs w:val="24"/>
          <w:lang w:val="en-US" w:eastAsia="zh-CN"/>
        </w:rPr>
        <w:t>、</w:t>
      </w:r>
      <w:r>
        <w:rPr>
          <w:rFonts w:hint="eastAsia" w:ascii="楷体" w:hAnsi="楷体" w:eastAsia="楷体" w:cs="楷体"/>
          <w:sz w:val="24"/>
          <w:szCs w:val="24"/>
        </w:rPr>
        <w:t>java.lang.nullpointerexception.空指针异常，解释就是程序遇上了空指针，简单来说就是调用了未经初始化的现象或者不存在的对象。我犯的几次错误都在于只定义了而没有用new进行初始化。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2、</w:t>
      </w:r>
      <w:r>
        <w:rPr>
          <w:rFonts w:hint="eastAsia" w:ascii="楷体" w:hAnsi="楷体" w:eastAsia="楷体" w:cs="楷体"/>
          <w:sz w:val="24"/>
          <w:szCs w:val="24"/>
        </w:rPr>
        <w:t>java.lang.arrayindexoutofboundsexception.数组越界错误。这是自己在调用字符串与数组之间相互转换时犯过的错误，常常会发生越界错误。其中还有length和size（）的区别，length一般是数组的长度属性，而size（）一般是用于求集合内元素的个数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3、</w:t>
      </w:r>
      <w:r>
        <w:rPr>
          <w:rFonts w:hint="eastAsia" w:ascii="楷体" w:hAnsi="楷体" w:eastAsia="楷体" w:cs="楷体"/>
          <w:sz w:val="24"/>
          <w:szCs w:val="24"/>
        </w:rPr>
        <w:t>java.lang.illegalargumentexception.传入参数异常，一般来说就是传入参数非法，其实这种在使用泛型的时候算是很常见的，有些编译的时候并不会检查其类型，运行的时候才会。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4、</w:t>
      </w:r>
      <w:r>
        <w:rPr>
          <w:rFonts w:hint="eastAsia" w:ascii="楷体" w:hAnsi="楷体" w:eastAsia="楷体" w:cs="楷体"/>
          <w:sz w:val="24"/>
          <w:szCs w:val="24"/>
        </w:rPr>
        <w:t>java.lang.ClassFormatError.类格式错误。当Java虚拟机试图从一个文件中读取Java类，而检测到该文件的内容不符合类的有效格式时抛出。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5、</w:t>
      </w:r>
      <w:r>
        <w:rPr>
          <w:rFonts w:hint="eastAsia" w:ascii="楷体" w:hAnsi="楷体" w:eastAsia="楷体" w:cs="楷体"/>
          <w:sz w:val="24"/>
          <w:szCs w:val="24"/>
        </w:rPr>
        <w:t>java.lang.NoClassDefFoundError.未找到类定义错误。当java虚拟机或类加载器试图实例化某个类，而找不到类的定义时便会抛出此异常。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接下来自己該是总结一下一些常见的运行时错误了。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错误：指的是一个合理的应用程序不能截获的严重问题。大多数都是反常的情况。错误是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VM的一个故障。错误很难处理，比如内存溢出。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关于linux的一些基本知识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先是关于一些文件操作的基本知识。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递归复制，windows下默认的就是递归复制，假如不是递归复制，则复制的文件还有子目录的话，其内容将不会被复制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tar相当于windows下的安装包，rpm相当于exe可执行文件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rpm -ql 应用程序名，查看文件目录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rpm -qa | grep 应用程序，查看是否有应用程序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touch，创建新文件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mkdir，创建新目录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这两个命令都可以带 -f 参数，force，强制的意思，就算原来有相同名字的文件或者目录，也是直接覆盖。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chmod，数字，目录或者文件，修改用户权限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通过修改配置文件来修改环境变量时，要使用source命令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pwd，当前目录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利用cd-,可以在最近使用的两个目录之中进行快速切换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还有在linux服务器下的一个问题，就是其跟客户端的文件传输问题。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Linux下的守护进程，相当于windows的开机自启动。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还有linux中的变量说明：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$$,shell本身的PID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$0,shell本身的文件名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$1~n,添加到shell的各参数值,$1是第一参数，$n是第n参数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$#,添加到shell的参数个数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并且在shell中，我们常用的比较符号现在是使用为文件重定向，所以我们需要一些新的方式来表示那些比较符号，比如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-eq 等于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-gt 大于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-ge 大于等于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-lt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小于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-le 小于等于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还有使用MYIBATIS框架时，其中的xml配置文件中，也是使用与shell中相同的比较符号。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Shell脚本中没有大括号，只能用if和fi判断其开始于结束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CUR_DIR=$(cd "$(dirname "$0")"; pwd)，可以获取当前目录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从校园到工作的路（五）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Valueof，对象的类型转换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还有Integer的parseInt方法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其实Interger类的valueOf方法也是调用了parseInt方法，但parseInt方法返回的是int值，是基本类型，而valueOf方法返回的是Integer，是包装类。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还有一种类型转换就是多态的那种方式了。父类与子类。比如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Map&lt;Integer, Integer&gt; map = new HashMap&lt;Integer,Integer&gt;();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其中父类调用子类是可以的，因为最终实现的时候都是子类的实现，父类中有的子类都会有。但反之不行，因为子类有的，父类中不一定有。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也就是说父类可以转换成子类，但子类不能转换为父类。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对象的赋值是地址标示的传递，即两个对象共同使用同一段内存地址。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Instanceof 操作符可以判断一个类是否实现了某个接口，也可以判断一个实例对象是否属于某个类。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向上转型可以放心使用，但如果是向下转型，一定要用instanceof先判断，后使用。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这一部分还有很多自己没有完全理解的地方。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先挖个坑，以后来填。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———————————————————————————————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从校园到工作的路（六）——关于阅读源码的方法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作为一名程序猿，阅读别人的代码是我们日常工作中必须的一部分。而代码的水准是不定的。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那么我们如何阅读别人的源码，并从中受益呢？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下面是JAVA类库中的String类的部分代码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Allocates a new {@code String} that contains characters from a subarray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of the character array argument. The {@code offset} argument is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index of the first character of the subarray and the {@code count}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argument specifies the length of the subarray. The contents of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subarray are copied; subsequent modification of the character array does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not affect the newly created string.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Array that is the source of characters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offset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The initial offset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The length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 IndexOutOfBoundsException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 If the {@code offset} and {@code count} arguments 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 characters outside the bounds of the {@code value} array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String(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[],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offset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offset</w:t>
      </w:r>
      <w:r>
        <w:rPr>
          <w:rFonts w:hint="eastAsia" w:ascii="Consolas" w:hAnsi="Consolas" w:eastAsia="Consolas"/>
          <w:color w:val="000000"/>
          <w:sz w:val="20"/>
        </w:rPr>
        <w:t xml:space="preserve"> &lt;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throw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StringIndexOutOfBoundsException(</w:t>
      </w:r>
      <w:r>
        <w:rPr>
          <w:rFonts w:hint="eastAsia" w:ascii="Consolas" w:hAnsi="Consolas" w:eastAsia="Consolas"/>
          <w:color w:val="6A3E3E"/>
          <w:sz w:val="20"/>
        </w:rPr>
        <w:t>offset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&lt;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throw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StringIndexOutOfBoundsException(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Note: offset or count might be near -1&gt;&gt;&gt;1.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offset</w:t>
      </w:r>
      <w:r>
        <w:rPr>
          <w:rFonts w:hint="eastAsia" w:ascii="Consolas" w:hAnsi="Consolas" w:eastAsia="Consolas"/>
          <w:color w:val="000000"/>
          <w:sz w:val="20"/>
        </w:rPr>
        <w:t xml:space="preserve"> &gt; 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throw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StringIndexOutOfBoundsException(</w:t>
      </w:r>
      <w:r>
        <w:rPr>
          <w:rFonts w:hint="eastAsia" w:ascii="Consolas" w:hAnsi="Consolas" w:eastAsia="Consolas"/>
          <w:color w:val="6A3E3E"/>
          <w:sz w:val="20"/>
        </w:rPr>
        <w:t>offset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20"/>
        </w:rPr>
        <w:t>copyOfRange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offset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offset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</w:rPr>
      </w:pPr>
    </w:p>
    <w:p>
      <w:pPr>
        <w:ind w:firstLine="420" w:firstLineChars="0"/>
        <w:rPr>
          <w:rFonts w:hint="eastAsia" w:ascii="Consolas" w:hAnsi="Consolas"/>
          <w:color w:val="000000"/>
          <w:sz w:val="20"/>
          <w:lang w:eastAsia="zh-CN"/>
        </w:rPr>
      </w:pPr>
      <w:r>
        <w:rPr>
          <w:rFonts w:hint="eastAsia" w:ascii="Consolas" w:hAnsi="Consolas"/>
          <w:color w:val="000000"/>
          <w:sz w:val="20"/>
          <w:lang w:eastAsia="zh-CN"/>
        </w:rPr>
        <w:t>其实对绝大多数语言来说，通过阅读其源码与说明都是深入了解一门语言的必经之路。</w:t>
      </w:r>
    </w:p>
    <w:p>
      <w:pPr>
        <w:ind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eastAsia="zh-CN"/>
        </w:rPr>
        <w:t>而单就在上面这一个简单的</w:t>
      </w:r>
      <w:r>
        <w:rPr>
          <w:rFonts w:hint="eastAsia" w:ascii="Consolas" w:hAnsi="Consolas"/>
          <w:color w:val="000000"/>
          <w:sz w:val="20"/>
          <w:lang w:val="en-US" w:eastAsia="zh-CN"/>
        </w:rPr>
        <w:t>String的构造函数中，我也受益良多：</w:t>
      </w:r>
    </w:p>
    <w:p>
      <w:pPr>
        <w:numPr>
          <w:ilvl w:val="0"/>
          <w:numId w:val="1"/>
        </w:numPr>
        <w:ind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对参数的检查</w:t>
      </w:r>
    </w:p>
    <w:p>
      <w:pPr>
        <w:numPr>
          <w:ilvl w:val="0"/>
          <w:numId w:val="1"/>
        </w:numPr>
        <w:ind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对异常的抛出（PS：刚入门的时候还以为只能在try...throw...catch这种模式下抛出异常和处理异常的）</w:t>
      </w:r>
    </w:p>
    <w:p>
      <w:pPr>
        <w:numPr>
          <w:ilvl w:val="0"/>
          <w:numId w:val="1"/>
        </w:numPr>
        <w:ind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考虑到了一些极端的情况，比如为什么使用offset &gt; value.length-count,而却没有使用offset + count &gt; value.length,注释中有详细解释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/>
          <w:color w:val="3F7F5F"/>
          <w:sz w:val="20"/>
          <w:lang w:eastAsia="zh-CN"/>
        </w:rPr>
      </w:pPr>
      <w:r>
        <w:rPr>
          <w:rFonts w:hint="eastAsia" w:ascii="Consolas" w:hAnsi="Consolas" w:eastAsia="Consolas"/>
          <w:color w:val="3F7F5F"/>
          <w:sz w:val="20"/>
        </w:rPr>
        <w:t>// Note: offset or count might be near -1&gt;&gt;&gt;1.</w:t>
      </w:r>
      <w:r>
        <w:rPr>
          <w:rFonts w:hint="eastAsia" w:ascii="Consolas" w:hAnsi="Consolas"/>
          <w:color w:val="3F7F5F"/>
          <w:sz w:val="20"/>
          <w:lang w:eastAsia="zh-CN"/>
        </w:rPr>
        <w:t>（Σ</w:t>
      </w:r>
      <w:r>
        <w:rPr>
          <w:rFonts w:hint="eastAsia" w:ascii="Consolas" w:hAnsi="Consolas"/>
          <w:color w:val="3F7F5F"/>
          <w:sz w:val="20"/>
          <w:lang w:val="en-US" w:eastAsia="zh-CN"/>
        </w:rPr>
        <w:t>( ° △ °|||)︴，一开始居然不记得&gt;&gt;&gt;是逻辑右移，也就是无符号右移，汇编经验喂了狗了。。。</w:t>
      </w:r>
      <w:r>
        <w:rPr>
          <w:rFonts w:hint="eastAsia" w:ascii="Consolas" w:hAnsi="Consolas"/>
          <w:color w:val="3F7F5F"/>
          <w:sz w:val="20"/>
          <w:lang w:eastAsia="zh-CN"/>
        </w:rPr>
        <w:t>）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/>
          <w:color w:val="3F7F5F"/>
          <w:sz w:val="20"/>
          <w:lang w:val="en-US" w:eastAsia="zh-CN"/>
        </w:rPr>
      </w:pPr>
      <w:r>
        <w:rPr>
          <w:rFonts w:hint="eastAsia" w:ascii="Consolas" w:hAnsi="Consolas"/>
          <w:color w:val="3F7F5F"/>
          <w:sz w:val="20"/>
          <w:lang w:val="en-US" w:eastAsia="zh-CN"/>
        </w:rPr>
        <w:t>其实这就是说offset+count，两个正数相加，可能会产生溢出，-1&gt;&gt;&gt;1可以得到最大的正整数，这也是溢出的表现。</w:t>
      </w:r>
    </w:p>
    <w:p>
      <w:pPr>
        <w:numPr>
          <w:ilvl w:val="0"/>
          <w:numId w:val="1"/>
        </w:numPr>
        <w:ind w:firstLine="400" w:firstLineChars="0"/>
        <w:rPr>
          <w:rFonts w:hint="eastAsia" w:ascii="Consolas" w:hAnsi="Consolas"/>
          <w:color w:val="3F7F5F"/>
          <w:sz w:val="20"/>
          <w:lang w:val="en-US" w:eastAsia="zh-CN"/>
        </w:rPr>
      </w:pPr>
      <w:r>
        <w:rPr>
          <w:rFonts w:hint="eastAsia" w:ascii="Consolas" w:hAnsi="Consolas"/>
          <w:color w:val="3F7F5F"/>
          <w:sz w:val="20"/>
          <w:lang w:val="en-US" w:eastAsia="zh-CN"/>
        </w:rPr>
        <w:t>还有风格与命名。风格都是简单明了，便于阅读，而在命名上，基本上都能达到望文生义。</w:t>
      </w:r>
    </w:p>
    <w:p>
      <w:pPr>
        <w:numPr>
          <w:ilvl w:val="0"/>
          <w:numId w:val="0"/>
        </w:numPr>
        <w:rPr>
          <w:rFonts w:hint="eastAsia" w:ascii="Consolas" w:hAnsi="Consolas"/>
          <w:color w:val="3F7F5F"/>
          <w:sz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onsolas" w:hAnsi="Consolas"/>
          <w:color w:val="3F7F5F"/>
          <w:sz w:val="20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上面这些都是优秀的源代码不可欠缺的一部分。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现在主流的一些优秀的源代码的观点如下：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1、安全性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2、可测试性和稳健性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3、可维护性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4、简单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5、可重用性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自己编写代码的时候要时常回顾一下自己是否做到了这些。而在阅读别人代码的时候，要看到别人是否做到了这些，别人是怎么做到的，如果没有做到，那换做自己，該是怎么改。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代码写出来应该是优雅的，假如自己的实现不优雅，肯定是因为自己没有找到最好的方法。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从校园到工作的路（七）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那些数组与字符串之间的相互转换。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最常见也最简单的莫过于char[]数组与String类型之间的转换。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String类的内部就是用char数组实现的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 The value is used for character storage.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Initializes a newly created {@code String} object so that it represents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an empty character sequence.  Note that use of this constructor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unnecessary since Strings are immutable.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>[0];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String(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20"/>
        </w:rPr>
        <w:t>copyOf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由上面这些可以看出char[]数组天然就可以转成String类型，那么如果string类型转为char数组呢？我们可以通过String中的charAt()方法来实现，其源码如下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charAt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 xml:space="preserve"> &lt; 0) || (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 xml:space="preserve"> &gt;= 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throw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StringIndexOutOfBoundsException(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eastAsia="zh-CN"/>
        </w:rPr>
      </w:pPr>
      <w:r>
        <w:rPr>
          <w:rFonts w:hint="eastAsia" w:ascii="Consolas" w:hAnsi="Consolas"/>
          <w:color w:val="000000"/>
          <w:sz w:val="20"/>
          <w:lang w:eastAsia="zh-CN"/>
        </w:rPr>
        <w:t>可以通过这个方法获取字符串中的每一个值，然后将这些值转换到字符数组中。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eastAsia="zh-CN"/>
        </w:rPr>
        <w:t>接下来还有常用的</w:t>
      </w:r>
      <w:r>
        <w:rPr>
          <w:rFonts w:hint="eastAsia" w:ascii="Consolas" w:hAnsi="Consolas"/>
          <w:color w:val="000000"/>
          <w:sz w:val="20"/>
          <w:lang w:val="en-US" w:eastAsia="zh-CN"/>
        </w:rPr>
        <w:t>String与int[]的转换，或者其它基本类型之间的转换。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如果只是正常的String比如</w:t>
      </w:r>
      <w:r>
        <w:rPr>
          <w:rFonts w:hint="default" w:ascii="Consolas" w:hAnsi="Consolas"/>
          <w:color w:val="000000"/>
          <w:sz w:val="20"/>
          <w:lang w:val="en-US" w:eastAsia="zh-CN"/>
        </w:rPr>
        <w:t>”</w:t>
      </w:r>
      <w:r>
        <w:rPr>
          <w:rFonts w:hint="eastAsia" w:ascii="Consolas" w:hAnsi="Consolas"/>
          <w:color w:val="000000"/>
          <w:sz w:val="20"/>
          <w:lang w:val="en-US" w:eastAsia="zh-CN"/>
        </w:rPr>
        <w:t>1234</w:t>
      </w:r>
      <w:r>
        <w:rPr>
          <w:rFonts w:hint="default" w:ascii="Consolas" w:hAnsi="Consolas"/>
          <w:color w:val="000000"/>
          <w:sz w:val="20"/>
          <w:lang w:val="en-US" w:eastAsia="zh-CN"/>
        </w:rPr>
        <w:t>”</w:t>
      </w:r>
      <w:r>
        <w:rPr>
          <w:rFonts w:hint="eastAsia" w:ascii="Consolas" w:hAnsi="Consolas"/>
          <w:color w:val="000000"/>
          <w:sz w:val="20"/>
          <w:lang w:val="en-US" w:eastAsia="zh-CN"/>
        </w:rPr>
        <w:t>想要转换为整数就是int型的1234，java中有如下方法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 xml:space="preserve">(String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NumberFormatException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,10);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eastAsia="zh-CN"/>
        </w:rPr>
      </w:pPr>
      <w:r>
        <w:rPr>
          <w:rFonts w:hint="eastAsia" w:ascii="Consolas" w:hAnsi="Consolas"/>
          <w:color w:val="000000"/>
          <w:sz w:val="20"/>
          <w:lang w:eastAsia="zh-CN"/>
        </w:rPr>
        <w:t>默认是使用十进制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Java中最大有36进制，因为我们正常表示不同进制的时候是位数上是显示0~9A~Z的。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若是Int型转换成String型，有以下三种方式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分享一段在int型转换为String型的过程中的函数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[] </w:t>
      </w:r>
      <w:r>
        <w:rPr>
          <w:rFonts w:hint="eastAsia" w:ascii="Consolas" w:hAnsi="Consolas" w:eastAsia="Consolas"/>
          <w:b/>
          <w:i/>
          <w:color w:val="0000C0"/>
          <w:sz w:val="20"/>
        </w:rPr>
        <w:t>sizeTable</w:t>
      </w:r>
      <w:r>
        <w:rPr>
          <w:rFonts w:hint="eastAsia" w:ascii="Consolas" w:hAnsi="Consolas" w:eastAsia="Consolas"/>
          <w:color w:val="000000"/>
          <w:sz w:val="20"/>
        </w:rPr>
        <w:t xml:space="preserve"> = { 9, 99, 999, 9999, 99999, 999999, 9999999,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99999999, 999999999, Integer.</w:t>
      </w:r>
      <w:r>
        <w:rPr>
          <w:rFonts w:hint="eastAsia" w:ascii="Consolas" w:hAnsi="Consolas" w:eastAsia="Consolas"/>
          <w:b/>
          <w:i/>
          <w:color w:val="0000C0"/>
          <w:sz w:val="20"/>
        </w:rPr>
        <w:t>MAX_VALUE</w:t>
      </w:r>
      <w:r>
        <w:rPr>
          <w:rFonts w:hint="eastAsia" w:ascii="Consolas" w:hAnsi="Consolas" w:eastAsia="Consolas"/>
          <w:color w:val="000000"/>
          <w:sz w:val="20"/>
        </w:rPr>
        <w:t xml:space="preserve">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Requires positive 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stringSize(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&lt;= </w:t>
      </w:r>
      <w:r>
        <w:rPr>
          <w:rFonts w:hint="eastAsia" w:ascii="Consolas" w:hAnsi="Consolas" w:eastAsia="Consolas"/>
          <w:b/>
          <w:i/>
          <w:color w:val="0000C0"/>
          <w:sz w:val="20"/>
        </w:rPr>
        <w:t>sizeTable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eastAsia="zh-CN"/>
        </w:rPr>
      </w:pPr>
      <w:r>
        <w:rPr>
          <w:rFonts w:hint="eastAsia" w:ascii="Consolas" w:hAnsi="Consolas"/>
          <w:color w:val="000000"/>
          <w:sz w:val="20"/>
          <w:shd w:val="clear" w:color="auto" w:fill="auto"/>
          <w:lang w:eastAsia="zh-CN"/>
        </w:rPr>
        <w:t>这个函数是获取整数变成字符串所需要分配的空间。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eastAsia="zh-CN"/>
        </w:rPr>
      </w:pP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auto"/>
          <w:lang w:eastAsia="zh-CN"/>
        </w:rPr>
        <w:t>一般来说，</w:t>
      </w:r>
      <w:r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  <w:t>int型转换为String型主要有以下几种方法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  <w:t>String s = String.valueOf(i)；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  <w:t>String s = Integer.toString();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  <w:t xml:space="preserve">String s = </w:t>
      </w:r>
      <w:r>
        <w:rPr>
          <w:rFonts w:hint="default" w:ascii="Consolas" w:hAnsi="Consolas"/>
          <w:color w:val="000000"/>
          <w:sz w:val="20"/>
          <w:shd w:val="clear" w:color="auto" w:fill="auto"/>
          <w:lang w:val="en-US" w:eastAsia="zh-CN"/>
        </w:rPr>
        <w:t>“”</w:t>
      </w:r>
      <w:r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  <w:t>+i;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  <w:t>还可以用StringBuffer类来实现，其append方法如下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synchronized</w:t>
      </w:r>
      <w:r>
        <w:rPr>
          <w:rFonts w:hint="eastAsia" w:ascii="Consolas" w:hAnsi="Consolas" w:eastAsia="Consolas"/>
          <w:color w:val="000000"/>
          <w:sz w:val="20"/>
        </w:rPr>
        <w:t xml:space="preserve"> StringBuffer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append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toStringCache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  <w:t>最后可以使用其toString方法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synchronized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toStringCache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toStringCache</w:t>
      </w:r>
      <w:r>
        <w:rPr>
          <w:rFonts w:hint="eastAsia" w:ascii="Consolas" w:hAnsi="Consolas" w:eastAsia="Consolas"/>
          <w:color w:val="000000"/>
          <w:sz w:val="20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20"/>
        </w:rPr>
        <w:t>copyOfRange</w:t>
      </w:r>
      <w:r>
        <w:rPr>
          <w:rFonts w:hint="eastAsia" w:ascii="Consolas" w:hAnsi="Consolas" w:eastAsia="Consolas"/>
          <w:color w:val="000000"/>
          <w:sz w:val="20"/>
        </w:rPr>
        <w:t>(value, 0, count);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</w:t>
      </w:r>
      <w:r>
        <w:rPr>
          <w:rFonts w:hint="eastAsia" w:ascii="Consolas" w:hAnsi="Consolas" w:eastAsia="Consolas"/>
          <w:color w:val="0000C0"/>
          <w:sz w:val="20"/>
        </w:rPr>
        <w:t>toStringCache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  <w:t>可以将Stringbuffer转换为String。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</w:p>
    <w:p>
      <w:pPr>
        <w:spacing w:beforeLines="0" w:afterLines="0"/>
        <w:ind w:firstLine="400" w:firstLineChars="200"/>
        <w:jc w:val="left"/>
        <w:rPr>
          <w:rFonts w:hint="eastAsia" w:ascii="Consolas" w:hAnsi="Consolas"/>
          <w:color w:val="000000"/>
          <w:sz w:val="2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highlight w:val="lightGray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从校园到工作的路（八）——关于编程中的编码问题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编码，我们下意识便会想到UTF-8，GKB这些。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关于在SecureCRT中的编码，还有Eclipse中的编码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ASCII编码只支持基础拉丁字符。其设计：用一个字节（8个位）来表示一个字符，并保证最高位的取值永远为</w:t>
      </w:r>
      <w:r>
        <w:rPr>
          <w:rFonts w:hint="default" w:ascii="楷体" w:hAnsi="楷体" w:eastAsia="楷体" w:cs="楷体"/>
          <w:color w:val="3F7F5F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0</w:t>
      </w:r>
      <w:r>
        <w:rPr>
          <w:rFonts w:hint="default" w:ascii="楷体" w:hAnsi="楷体" w:eastAsia="楷体" w:cs="楷体"/>
          <w:color w:val="3F7F5F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ISO 8859-1对应西欧语言，Latin-1是ISO 8859-1的别名。它表示整个西欧的字符集范围。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BOM：Byte Order Mark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UTF-8 BOM又叫UTF-8的签名，对UTF-8没有作用，是为了支持UTF-16，UTF-32.BOM签名是为了告诉编辑器当前文件采用何种编码，方便编辑器识别。虽然BOM在编辑器中不显示，但会产生输出，就像多了一个空行。</w:t>
      </w:r>
    </w:p>
    <w:p>
      <w:pPr>
        <w:numPr>
          <w:ilvl w:val="0"/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5" o:spt="75" type="#_x0000_t75" style="height:252.55pt;width:415.1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全世界统一一种编码。为了能够独立表现世界上的所有字符，Unicode采用四个字节表示一个字符。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为什么会有UTF-8的产生，两个原因：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Unicode表示汉字或者拉丁字符，其前面两个或三个字节都是0，这是浪费的。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计算机不知道四个字节表示的是Unicode字符还是4个ASCII字符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无论是UTF-8，还是Unicode，其与GBK都是不兼容的，两者之间不能通过任何算法加以转换。如需转换，一般通过GBK查表方式进行。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常见问题及解答：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Windows中的NotePad的编码ANSI保存选项代表什么？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ja-JP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24"/>
          <w:szCs w:val="24"/>
          <w:lang w:val="en-US" w:eastAsia="ja-JP"/>
        </w:rPr>
        <w:t>ANSI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是windows默认的编码方式。对于英文文件是ASCII编码，对于中文是GB2312编码。所以将一个UTF-8的文件存为ANSI格式，中文部分就会产生乱码。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从校园到工作的路（九）——那些Java中的排序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三种sort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3F7F5F"/>
          <w:sz w:val="24"/>
          <w:szCs w:val="24"/>
          <w:lang w:val="en-US" w:eastAsia="zh-CN"/>
        </w:rPr>
        <w:t>从校园到工作的路（十）——java中的那些正则表达式用法</w:t>
      </w: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9"/>
        </w:tabs>
        <w:jc w:val="left"/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809"/>
        </w:tabs>
        <w:jc w:val="left"/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  <w:t>从校园到工作的路（十一）——jetty与Tomcat的一些比较</w:t>
      </w:r>
    </w:p>
    <w:p>
      <w:pPr>
        <w:tabs>
          <w:tab w:val="left" w:pos="809"/>
        </w:tabs>
        <w:jc w:val="left"/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9"/>
        </w:tabs>
        <w:jc w:val="left"/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9"/>
        </w:tabs>
        <w:jc w:val="left"/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tabs>
          <w:tab w:val="left" w:pos="809"/>
        </w:tabs>
        <w:jc w:val="left"/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  <w:t>从校园到工作的路（十二）——java多线程</w:t>
      </w:r>
    </w:p>
    <w:p>
      <w:pPr>
        <w:tabs>
          <w:tab w:val="left" w:pos="809"/>
        </w:tabs>
        <w:jc w:val="left"/>
        <w:rPr>
          <w:rFonts w:hint="eastAsia" w:ascii="楷体" w:hAnsi="楷体" w:eastAsia="楷体" w:cs="楷体"/>
          <w:color w:val="3F7F5F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177952">
    <w:nsid w:val="56422EE0"/>
    <w:multiLevelType w:val="singleLevel"/>
    <w:tmpl w:val="56422EE0"/>
    <w:lvl w:ilvl="0" w:tentative="1">
      <w:start w:val="1"/>
      <w:numFmt w:val="decimal"/>
      <w:suff w:val="nothing"/>
      <w:lvlText w:val="%1、"/>
      <w:lvlJc w:val="left"/>
    </w:lvl>
  </w:abstractNum>
  <w:abstractNum w:abstractNumId="1446259015">
    <w:nsid w:val="56342947"/>
    <w:multiLevelType w:val="singleLevel"/>
    <w:tmpl w:val="5634294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6259015"/>
  </w:num>
  <w:num w:numId="2">
    <w:abstractNumId w:val="1447177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4E50B95"/>
    <w:rsid w:val="0572072A"/>
    <w:rsid w:val="07235BC1"/>
    <w:rsid w:val="0BEA0098"/>
    <w:rsid w:val="0D015662"/>
    <w:rsid w:val="0ECF23DA"/>
    <w:rsid w:val="121723FB"/>
    <w:rsid w:val="12301AE7"/>
    <w:rsid w:val="1B184A03"/>
    <w:rsid w:val="1BFE5F7A"/>
    <w:rsid w:val="20485776"/>
    <w:rsid w:val="20A63420"/>
    <w:rsid w:val="234671EC"/>
    <w:rsid w:val="2A3A64BB"/>
    <w:rsid w:val="2DAA06FA"/>
    <w:rsid w:val="2DFF7E04"/>
    <w:rsid w:val="2E583D16"/>
    <w:rsid w:val="304E1A05"/>
    <w:rsid w:val="3554290A"/>
    <w:rsid w:val="3B705713"/>
    <w:rsid w:val="460A3878"/>
    <w:rsid w:val="48F232BB"/>
    <w:rsid w:val="4AF61407"/>
    <w:rsid w:val="531F0A6D"/>
    <w:rsid w:val="546D070F"/>
    <w:rsid w:val="590B30A7"/>
    <w:rsid w:val="5A9A37B2"/>
    <w:rsid w:val="5C4A56F7"/>
    <w:rsid w:val="5DBD55D9"/>
    <w:rsid w:val="5E3E6E2C"/>
    <w:rsid w:val="616C4DE5"/>
    <w:rsid w:val="621506F6"/>
    <w:rsid w:val="667F2833"/>
    <w:rsid w:val="715A4C86"/>
    <w:rsid w:val="74F03568"/>
    <w:rsid w:val="75C27143"/>
    <w:rsid w:val="79815565"/>
    <w:rsid w:val="7A9C4DB8"/>
    <w:rsid w:val="7EA736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2015-10-18T05:14:00Z</dcterms:created>
  <dc:creator>Administrator</dc:creator>
  <cp:lastModifiedBy>Administrator</cp:lastModifiedBy>
  <dcterms:modified xsi:type="dcterms:W3CDTF">2015-11-14T16:22:31Z</dcterms:modified>
  <dc:title>	本来是想总结一下改bug的一些技巧的，但才疏学浅，未敢妄言过多。但这些天来接触的java常见异常与错误，还是该好好总结一下。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