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程序员如何避免工作的恶性循环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我们在工作中常常会遇到这种情况，天天加班，导致没有时间学习，没有时间学习，导致自己的技能没有点满，然后又导致了天天加班，以完成自己未完成的工作。这明显是一个恶性循环，我们该如何从中跳出来呢？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现在的总结是有两种方式：</w:t>
      </w:r>
    </w:p>
    <w:p>
      <w:pPr>
        <w:numPr>
          <w:ilvl w:val="0"/>
          <w:numId w:val="1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加快自己的工作节奏。在工作中尽量提高自己的工作效率，让自己有更多的空闲时间。</w:t>
      </w:r>
    </w:p>
    <w:p>
      <w:pPr>
        <w:numPr>
          <w:ilvl w:val="0"/>
          <w:numId w:val="1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养成良好的习惯。无论是学习的还是作息上面的。好的身体是一切的开端。如果我们都没有一个好身体，又何谈一个新的开始，更好的未来呢？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加班很多时候也不是不可避免，所该避免的是无谓的加班，是自认为加班才有安全感，才有归属感。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还有很多时候我们如何避免陷入对工作的讨厌的恶性循环？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厌恶场景1：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主管看到大家加班，很高兴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厌恶场景2：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47262216">
    <w:nsid w:val="56437808"/>
    <w:multiLevelType w:val="singleLevel"/>
    <w:tmpl w:val="56437808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4472622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15DC3DCB"/>
    <w:rsid w:val="0CB56867"/>
    <w:rsid w:val="0CF10C4B"/>
    <w:rsid w:val="0D8A594C"/>
    <w:rsid w:val="15DC3DCB"/>
    <w:rsid w:val="1F217DA1"/>
    <w:rsid w:val="46F02871"/>
    <w:rsid w:val="507765E7"/>
    <w:rsid w:val="514F07F2"/>
    <w:rsid w:val="5D695B4F"/>
    <w:rsid w:val="73833C8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="Times New Roman" w:hAnsi="Times New Roman" w:eastAsia="楷体"/>
      <w:b/>
      <w:sz w:val="30"/>
    </w:rPr>
  </w:style>
  <w:style w:type="character" w:default="1" w:styleId="3">
    <w:name w:val="Default Paragraph Font"/>
    <w:unhideWhenUsed/>
    <w:uiPriority w:val="0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Office_10.1.0.5346_F1E327BC-269C-435d-A152-05C5408002CA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2015-11-03T16:31:00Z</dcterms:created>
  <dc:creator>Administrator</dc:creator>
  <cp:lastModifiedBy>Administrator</cp:lastModifiedBy>
  <dcterms:modified xsi:type="dcterms:W3CDTF">2015-11-14T08:15:26Z</dcterms:modified>
  <dc:title>职场感悟：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