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《琅琊榜》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初看琅琊榜，就被吸引住了吧。画风、背景、感觉、演员，尤其是感觉，似乎玄之又玄的东西，但其实又是有一些根源的，自己一直以来都比较偏爱古装剧吧。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一卷风云琅琊榜，囊尽天下奇英才。琅琊榜首，江左梅郎。残躯之身，却是天下第一大帮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“江左盟”之主，当年却也是那金陵城中最耀眼的少年。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《红颜旧》中刘涛的声音，更是让自己感受到了一种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《我的白箱》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关于梦想。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入职后的五个多月中，在断断续续中看完了《白箱》，有点小虐，有时候会舍不得往下看。那一次次的犹豫与彷徨，似乎是自己的身影。每个人，都能在其中找到自己的影子吧。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虽然写的是动漫人的梦想故事，但其实对于各行各业来说，有何尝二致呢，这其实也映射了各行各业的追梦者们的道路。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是每个人都能一开始就知道自己想要的是什么，刚开始只是有个模糊的目标，然后，我们不断接近，接近，等我们有时间停下来思考的时候，我们就已经在这里了。静香的那句，“我感觉离梦想又近了一些”，在剧中几次出现，23集末尾时，眼泪差点不争气就流了出来。这个一直在默默努力，在别人眼里从不气馁的女孩，其实夜深人静时还是会哭，但她从来没有放弃，一直在努力，拼命珍惜自己的每一次机会。开始的用心准备，因为紧张，因为没有经验，接连失误。这不是刚开始找工作时候的自己么，面试的时候紧张得什么都忘了，自己连独立思考的能力都没有了。后来的从容不迫，也是自己一直坚持，一直在努力，一直在进步的结果，静香酱，为你鼓掌！！！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喵森的状态其实才是我们大多数人所经历的吧，恍惚中知道方向，却又不是那可量化的目标，但却也朝着这条路前进了。前进的路上，不断在工作及他人的经历中确信自己的梦想。虽然迷茫过，但其实一直在不经意间离自己的梦想又近了一些，因为其心中始终是有一个方向的。也许没有这个领域所需要的特殊才能，但你只要有爱，对你喜欢的东西有爱，什么也没有办法阻挡你的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喵森和静香是最能带给自己触动的两位了。而绘麻酱呢，其实也是一个很可爱的角色呢。其实很有实力的一个人，却有点内向，有时候没有信心，需要周围的人给予鼓励。美沙呢，在现实中的话，是从一个大公司的螺丝钉要变成Full Stack Developer,这其实真的需要很大的勇气的。而小绿，其实也一直在朝着自己的梦想一直前进，一直在做自己梦想力所能及的事情的，台词被用上了的时候是那么地开心。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一部很好的动漫，触动人的心灵的动漫。愿每一个人都能在自己的梦想路上走得更远。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- - - - - - - - -- - - -- - - - - -- - - -  -- - -- - - - - -- - - 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呢，有一些迷迷蒙蒙的梦想，或者说是其实也不迷茫。只是有点远，不知道自己怎么支撑到那一条路上去。路太远，总是很容易让人想放弃。但放弃呢，放弃之后自己还能剩什么呢？得过且过的人生么，没有未来的未来不是我要的未来。虽然中二，但这其实不是也说出了自己的心声么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自己想做的事情很多，但没有动手去做，永远都只能是想而已了。再也不想遭遇这种无能为力的感觉了，就是现在的这种感觉。无能为力，无所适从。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其实心里是很害怕的，很害怕那种付出得不到回报，很害怕自己的努力，自己的付出得不到别人的认可，一直以来都很害怕。自己很在乎周围别人的想法。真实的自己是这个样子的，所以才会一直活的那么痛苦。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对于现在的自己来说，回家其实不是一个特别好的选择。我让爸妈如何自处呢。他们会不会被他人看轻呢。长大了，总该为爸妈多考虑一些。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我想到了一点，是我的思维，考虑事情的思维本身上就有一些问题。看待事情不够全面，不习惯用分析利弊的方法，太注重自己的主观感受。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什么是家人呢？就是能够一起扶持的人吧。不管什么都会进行扶持。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编辑其实与找bug的过程挺类似的吧，编辑是发现文章中的错误，而程序员找bug是发现程序中的错误。其实可能不是错误，只是不足之处，到达一个地方往往有多条路，而每一条路都不是等价的。我们只是在发掘其中的最优解罢了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自己没有能够把生活过得很有趣。没有能够在生活中发现有意思的小事情，没有能够在其中发现那些编程的乐趣啊。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是那一种感觉，能够感觉到自己的浮躁，感觉到其实离自己真正想走的路的距离。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我所向往的，是那种淡然的心境。那种淡然的心境，其实該是阅尽世事之后的淡然么。就是经历的事情多了，读的书多了，自然而然产生的那种淡然么。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你的拖延，于一切都无益。虽然看了很多很多的书，明白越是紧迫感的时候，人反而越容易拖延，但自己呢，也真的是不想陷入这种怪圈里面了。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自己当下该列出来办的事情，其实一直在拖延着，是不该再拖延下去了吧。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心情真的很烦躁吧，没有那种踌躇满志，也没有那种淡然心境，就是很浮躁的感觉，然而并不知道自己真正该做的是什么？不知道么，只是不敢去做，不愿意去做罢了。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如何分辨一样事物自己是否真的用得上，其实真的只需要分辨其自己这两个月有没有对其进行过使用就好了，难道不是么。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其实自己真正能用的上的东西真的是少之又少吧。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还是太浮躁了。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我突然想起，说过自制力其实也是一种能力，也是需要不断培养的，也是需要不断投入的。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其实自制力还跟很多方面有关系的，舒适程度，你的饱食度，简单来说，就是你的物质有没有满足自己的需求。如果连物质都没有满足自己的需求的话，那所谓的自制力其实也就是水中花，镜中月。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昨天的那本书，最好的投资其实是投资自己，这何其正确呢，时间是我们最大的资本，我们可以用时间去换取我们所需要的一切资源。我喜欢计算机和写作，那我就沿着这两条路走下去，奋力前行，谁又能来阻挡自己前进的步伐呢，阻挡自己的，也唯有自己而已吧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所有的故事，都是从最简单，最基本的开始的。就像是代码，也是在写的越来越多之后，我们才会想着去各种优化，只有写的越多，想的越多，我们才会越往前走，越进步。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你的心，终究无法平静如水。终究是有一些事情等着自己去做。自己要去经历，要去尝试，不管是什么样子的。已经上路了，就不要停下来了。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常常会犹豫与害怕，还有这种害怕的拖延。明天早上起床之后买票，回到家之后买去北京的票。在家要写简历。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尼玛，我怎么能总是害怕什么呢？你忘记了你要成为一个敢于去尝试未知的人么。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5AF23C49"/>
    <w:rsid w:val="01933CA1"/>
    <w:rsid w:val="05405A2B"/>
    <w:rsid w:val="05696BF0"/>
    <w:rsid w:val="07A50719"/>
    <w:rsid w:val="0F9F722F"/>
    <w:rsid w:val="1203449B"/>
    <w:rsid w:val="13581549"/>
    <w:rsid w:val="18CE28C0"/>
    <w:rsid w:val="22197A7E"/>
    <w:rsid w:val="238F08E5"/>
    <w:rsid w:val="242023D2"/>
    <w:rsid w:val="24C11F5B"/>
    <w:rsid w:val="24E37F11"/>
    <w:rsid w:val="26A57B72"/>
    <w:rsid w:val="2C0553C3"/>
    <w:rsid w:val="2E4A4A00"/>
    <w:rsid w:val="2F9C0B2A"/>
    <w:rsid w:val="318409CB"/>
    <w:rsid w:val="31E96171"/>
    <w:rsid w:val="33CB0884"/>
    <w:rsid w:val="33E936B8"/>
    <w:rsid w:val="365A34BC"/>
    <w:rsid w:val="3B02185C"/>
    <w:rsid w:val="3FFE0D0A"/>
    <w:rsid w:val="433078C8"/>
    <w:rsid w:val="43B37EA1"/>
    <w:rsid w:val="464239D2"/>
    <w:rsid w:val="46454957"/>
    <w:rsid w:val="482048CB"/>
    <w:rsid w:val="4BF25E27"/>
    <w:rsid w:val="4C5F67DB"/>
    <w:rsid w:val="4E9F478C"/>
    <w:rsid w:val="50F648E0"/>
    <w:rsid w:val="525635A3"/>
    <w:rsid w:val="53065945"/>
    <w:rsid w:val="5393682D"/>
    <w:rsid w:val="5AF23C49"/>
    <w:rsid w:val="5B6231FB"/>
    <w:rsid w:val="5C7A0445"/>
    <w:rsid w:val="5C944872"/>
    <w:rsid w:val="61E559A8"/>
    <w:rsid w:val="645779AB"/>
    <w:rsid w:val="671B5F35"/>
    <w:rsid w:val="6CEE7645"/>
    <w:rsid w:val="6F917C18"/>
    <w:rsid w:val="763D320A"/>
    <w:rsid w:val="767223DF"/>
    <w:rsid w:val="79711576"/>
    <w:rsid w:val="7CFE329D"/>
    <w:rsid w:val="7F2B084F"/>
    <w:rsid w:val="7FC737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2015-11-04T00:51:00Z</dcterms:created>
  <dc:creator>Administrator</dc:creator>
  <cp:lastModifiedBy>Administrator</cp:lastModifiedBy>
  <dcterms:modified xsi:type="dcterms:W3CDTF">2015-12-13T06:19:15Z</dcterms:modified>
  <dc:title>《琅琊榜》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