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楷体" w:hAnsi="楷体" w:eastAsia="楷体" w:cs="楷体"/>
          <w:sz w:val="24"/>
          <w:szCs w:val="24"/>
          <w:lang w:eastAsia="zh-CN"/>
        </w:rPr>
      </w:pPr>
      <w:r>
        <w:rPr>
          <w:rFonts w:hint="eastAsia" w:ascii="楷体" w:hAnsi="楷体" w:eastAsia="楷体" w:cs="楷体"/>
          <w:sz w:val="24"/>
          <w:szCs w:val="24"/>
          <w:lang w:eastAsia="zh-CN"/>
        </w:rPr>
        <w:t>自己的思考：</w:t>
      </w:r>
    </w:p>
    <w:p>
      <w:pPr>
        <w:rPr>
          <w:rFonts w:hint="eastAsia" w:ascii="楷体" w:hAnsi="楷体" w:eastAsia="楷体" w:cs="楷体"/>
          <w:sz w:val="24"/>
          <w:szCs w:val="24"/>
          <w:lang w:eastAsia="zh-CN"/>
        </w:rPr>
      </w:pPr>
      <w:r>
        <w:rPr>
          <w:rFonts w:hint="eastAsia" w:ascii="楷体" w:hAnsi="楷体" w:eastAsia="楷体" w:cs="楷体"/>
          <w:sz w:val="24"/>
          <w:szCs w:val="24"/>
          <w:lang w:eastAsia="zh-CN"/>
        </w:rPr>
        <w:t>生产知识的速度与自己学习的速度。当自己学习的速度比较慢的时候，心里面会突然有一种忧虑，担心自己是不是学的太少，到时候突然没有墨水可写怎么办。不过今晚在公司的后来的一个多小时，又把自己这种疑虑打消了，自己应该是担心如何更好地把自己所掌握所了解的一切更好地表现出来，而不是担心那些有的没的。</w:t>
      </w:r>
    </w:p>
    <w:p>
      <w:pPr>
        <w:rPr>
          <w:rFonts w:hint="eastAsia" w:ascii="楷体" w:hAnsi="楷体" w:eastAsia="楷体" w:cs="楷体"/>
          <w:sz w:val="24"/>
          <w:szCs w:val="24"/>
          <w:lang w:eastAsia="zh-CN"/>
        </w:rPr>
      </w:pPr>
    </w:p>
    <w:p>
      <w:pPr>
        <w:rPr>
          <w:rFonts w:hint="eastAsia" w:ascii="楷体" w:hAnsi="楷体" w:eastAsia="楷体" w:cs="楷体"/>
          <w:sz w:val="24"/>
          <w:szCs w:val="24"/>
          <w:lang w:eastAsia="zh-CN"/>
        </w:rPr>
      </w:pPr>
      <w:r>
        <w:rPr>
          <w:rFonts w:hint="eastAsia" w:ascii="楷体" w:hAnsi="楷体" w:eastAsia="楷体" w:cs="楷体"/>
          <w:sz w:val="24"/>
          <w:szCs w:val="24"/>
          <w:lang w:eastAsia="zh-CN"/>
        </w:rPr>
        <w:t>昨天出门的时候，在走出小区之前，突然间意识到了什么。为什么那么多的先贤都喜欢散步，尤其是饭后散步。饭后百步走，活到九十九。不仅仅是消化上的，还有是心理上的。</w:t>
      </w:r>
    </w:p>
    <w:p>
      <w:pPr>
        <w:rPr>
          <w:rFonts w:hint="eastAsia" w:ascii="楷体" w:hAnsi="楷体" w:eastAsia="楷体" w:cs="楷体"/>
          <w:sz w:val="24"/>
          <w:szCs w:val="24"/>
          <w:lang w:eastAsia="zh-CN"/>
        </w:rPr>
      </w:pPr>
    </w:p>
    <w:p>
      <w:pPr>
        <w:rPr>
          <w:rFonts w:hint="eastAsia" w:ascii="楷体" w:hAnsi="楷体" w:eastAsia="楷体" w:cs="楷体"/>
          <w:sz w:val="24"/>
          <w:szCs w:val="24"/>
          <w:lang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10.30</w:t>
      </w:r>
    </w:p>
    <w:p>
      <w:pPr>
        <w:ind w:firstLine="420" w:firstLineChars="0"/>
        <w:rPr>
          <w:rFonts w:hint="eastAsia" w:ascii="楷体" w:hAnsi="楷体" w:eastAsia="楷体" w:cs="楷体"/>
          <w:sz w:val="24"/>
          <w:szCs w:val="24"/>
          <w:lang w:eastAsia="zh-CN"/>
        </w:rPr>
      </w:pPr>
      <w:r>
        <w:rPr>
          <w:rFonts w:hint="eastAsia" w:ascii="楷体" w:hAnsi="楷体" w:eastAsia="楷体" w:cs="楷体"/>
          <w:sz w:val="24"/>
          <w:szCs w:val="24"/>
          <w:lang w:eastAsia="zh-CN"/>
        </w:rPr>
        <w:t>昨晚上想熬夜把问题解决，以为自己熬夜，多花点时间肯定可以解决的。以前也遇到过好多次这种情况，有一些确实是熬夜解决了，但其实自己都能感觉到，效率低下。</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eastAsia="zh-CN"/>
        </w:rPr>
        <w:t>其实这是得不偿失的，因为牺牲了晚上的睡眠，白天的工作也差不多废了一半，只能以</w:t>
      </w:r>
      <w:r>
        <w:rPr>
          <w:rFonts w:hint="eastAsia" w:ascii="楷体" w:hAnsi="楷体" w:eastAsia="楷体" w:cs="楷体"/>
          <w:sz w:val="24"/>
          <w:szCs w:val="24"/>
          <w:lang w:val="en-US" w:eastAsia="zh-CN"/>
        </w:rPr>
        <w:t>coffee续命了。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以前在期末考试之前的熬夜，有时候真的只是在寻求自我安慰，真正的效用远比我们想象的小。有些，只不过是心理安慰罢了，何况那些知识，其实如果你考完就忘记了，其实也从来没什么用。真正属于我们自己的知识，是那些我们不会忘记，我们会运用的知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10.31</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其实确实不该这么不定了，既然心中已经有了自己的坚持，那么久拼尽全力地走下去吧。</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还有，其实有没有发现呢，自己的心中其实是有那么一些混乱的，不论做事还是生活，自己并没有自己想象的那般井井有条。</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有时候想一想，读书带给自己的是什么，是更高的眼界，是不一样的想法。</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11.1</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算是又想明白了一些。知道自己为什么会做出一些选择，为什么会做出一些自己会后悔的事情。事情很多真的是知道了并不是真的知道，只有真正做到了才算。</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11.10</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脑子里现在一直在想杯子里的那一块杯子里的奶茶垢。为什么想呢，是不是担心别人看到会觉得很不好呢，说我这个人怎么这样啊。自己好像真的挺在乎别人看法的。还有，自己其实也有点强迫症，现在也挺想把自己东西都整理得整整齐齐的。就是看起来一目了然。</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玩游戏的体验，</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购物的体验</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在淘宝上购物，其实是最得不偿失的行为，我们花了太多的时间在浏览，在比对，却忘记了，时间才是我们最为宝贵的财富。</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11.12</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从今以后，不再勉强自己去适应一些事情。</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4A225811"/>
    <w:rsid w:val="02231391"/>
    <w:rsid w:val="1D823B78"/>
    <w:rsid w:val="2C216675"/>
    <w:rsid w:val="471C49BA"/>
    <w:rsid w:val="4A225811"/>
    <w:rsid w:val="6E583AAC"/>
    <w:rsid w:val="6F532332"/>
    <w:rsid w:val="7BC462D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unhideWhenUsed/>
    <w:qFormat/>
    <w:uiPriority w:val="0"/>
  </w:style>
  <w:style w:type="table" w:default="1" w:styleId="3">
    <w:name w:val="Normal Table"/>
    <w:unhideWhenUsed/>
    <w:qFormat/>
    <w:uiPriority w:val="99"/>
    <w:tblPr>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2015-10-26T16:46:00Z</dcterms:created>
  <dc:creator>Administrator</dc:creator>
  <cp:lastModifiedBy>Administrator</cp:lastModifiedBy>
  <dcterms:modified xsi:type="dcterms:W3CDTF">2016-01-05T15:11:46Z</dcterms:modified>
  <dc:title>自己的思考：</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